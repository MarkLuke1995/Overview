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FEHLCD.h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FEHIO.h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FEHUtility.h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FEHMotor.h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FEHRPS.h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FEHServo.h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//Declarations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&amp;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&amp;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servo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ButtonBoard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buttons(</w:t>
      </w:r>
      <w:proofErr w:type="gramEnd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Bank3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DigitalEncoder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P0_0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DigitalEncoder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P0_1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motor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Motor0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motor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FEHMotor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Motor1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AnalogInputPin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cds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P0_2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FEHServo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FEHServo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Servo0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//Reset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2.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move_backward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//Reset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2.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turn_right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//Reset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//hint: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backwards,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forwards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*percent);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2.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turn_left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//Reset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.ResetCounts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both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percent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.SetPercent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*percent);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average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encoder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counts,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//keep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running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right_encoder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.Counts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2.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//Turn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right_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left_</w:t>
      </w:r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motor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.Stop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check_x_plus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check_x_minus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check_y_plus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check_y_minus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+x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whether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within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acceptable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.X()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.5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y_coordinate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//using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60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0.1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//pulse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motors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short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duration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correct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direction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60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0.1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check_ramp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.Y()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red_button_press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"Trying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.SetDegree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pressed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.RedButtonPressed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was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pressed,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try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more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times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coordinates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adjust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needed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311.3);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//Check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again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has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been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pressed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.RedButtonPressed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blue_button_press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"Trying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blue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.SetDegree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.BlueButtonPressed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(blue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311.3);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.BlueButtonPressed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blue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white_button_press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"Trying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white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.SetDegree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135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.WhiteButtonPressed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(white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311.1);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.WhiteButtonPressed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while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white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button_task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.SetMin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.SetMax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2471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"In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Task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function"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.RedButtonOrder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1"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.BlueButtonOrder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"Blue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1"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.WhiteButtonOrder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"White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1"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.RedButtonOrder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2"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.BlueButtonOrder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"Blue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2"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.WhiteButtonOrder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"White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2"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.RedButtonOrder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"Red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3"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red_button_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.BlueButtonOrder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"Blue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3"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blue_button_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.WhiteButtonOrder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"White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3"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white_button_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//End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task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.SetDegree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ButtonBoard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buttons(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FEHIO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Bank3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//Set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screen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color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.Clear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Scarlet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.SetBackgroundColor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Scarlet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.SetFontColor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FEHLCD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266455">
        <w:rPr>
          <w:rFonts w:ascii="Courier New" w:eastAsia="Times New Roman" w:hAnsi="Courier New" w:cs="Courier New"/>
          <w:color w:val="800080"/>
          <w:sz w:val="20"/>
          <w:szCs w:val="20"/>
        </w:rPr>
        <w:t>Gray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//Call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initialize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course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.InitializeMenu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//Press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begin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"Press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begin"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//Wait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pressed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buttons.MiddlePressed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//Wait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middle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unpressed</w:t>
      </w:r>
      <w:proofErr w:type="spellEnd"/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buttons.MiddlePressed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x_real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,xadjust=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x_real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established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once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qr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attached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t_real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,yadjust=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y_real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established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once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qr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code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attached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robot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motor_percent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//Input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power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level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counts_per_inch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181.82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//Input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theoretical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counts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808000"/>
          <w:sz w:val="20"/>
          <w:szCs w:val="20"/>
        </w:rPr>
        <w:t>float</w:t>
      </w:r>
      <w:proofErr w:type="gram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start_heading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66455">
        <w:rPr>
          <w:rFonts w:ascii="Courier New" w:eastAsia="Times New Roman" w:hAnsi="Courier New" w:cs="Courier New"/>
          <w:sz w:val="20"/>
          <w:szCs w:val="20"/>
        </w:rPr>
        <w:t>RPS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start_heading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alignmentcode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would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go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saltbag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ssuff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would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go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here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too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LCD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.WriteLine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Im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broke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fix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8000"/>
          <w:sz w:val="20"/>
          <w:szCs w:val="20"/>
        </w:rPr>
        <w:t>me"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check_y_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18.0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start_heading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90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1000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check_x_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30.5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start_heading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180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6500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ramp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check_y_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49.0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720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start_heading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270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800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check_x_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29.3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360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start_heading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check_x_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22.5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turn_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70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240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start_heading</w:t>
      </w:r>
      <w:proofErr w:type="spellEnd"/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225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move_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200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500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check_x_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14.0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button_</w:t>
      </w:r>
      <w:proofErr w:type="gramStart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66455">
        <w:rPr>
          <w:rFonts w:ascii="Courier New" w:eastAsia="Times New Roman" w:hAnsi="Courier New" w:cs="Courier New"/>
          <w:sz w:val="20"/>
          <w:szCs w:val="20"/>
        </w:rPr>
        <w:t>servo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.SetDegree</w:t>
      </w:r>
      <w:proofErr w:type="spellEnd"/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6455">
        <w:rPr>
          <w:rFonts w:ascii="Courier New" w:eastAsia="Times New Roman" w:hAnsi="Courier New" w:cs="Courier New"/>
          <w:color w:val="000080"/>
          <w:sz w:val="20"/>
          <w:szCs w:val="20"/>
        </w:rPr>
        <w:t>45</w:t>
      </w: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4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6455" w:rsidRPr="00266455" w:rsidRDefault="00266455" w:rsidP="0026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354" w:rsidRDefault="00A82354">
      <w:bookmarkStart w:id="0" w:name="_GoBack"/>
      <w:bookmarkEnd w:id="0"/>
    </w:p>
    <w:sectPr w:rsidR="00A8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55"/>
    <w:rsid w:val="00066075"/>
    <w:rsid w:val="00266455"/>
    <w:rsid w:val="005750AA"/>
    <w:rsid w:val="00904E9A"/>
    <w:rsid w:val="00A8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3B2D2-7199-447C-A918-1DCDCC6B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2D371F00</Template>
  <TotalTime>1</TotalTime>
  <Pages>11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Edward Luke</dc:creator>
  <cp:keywords/>
  <dc:description/>
  <cp:lastModifiedBy> </cp:lastModifiedBy>
  <cp:revision>1</cp:revision>
  <dcterms:created xsi:type="dcterms:W3CDTF">2015-03-11T19:43:00Z</dcterms:created>
  <dcterms:modified xsi:type="dcterms:W3CDTF">2015-03-11T19:44:00Z</dcterms:modified>
</cp:coreProperties>
</file>