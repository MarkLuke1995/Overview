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&lt;FEHLCD.h&gt;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&lt;FEHIO.h&gt;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&lt;FEHUtility.h&gt;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&lt;FEHMotor.h&gt;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&lt;FEHRPS.h&gt;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&lt;FEHServo.h&gt;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//Declarations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&amp;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&amp;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servo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ButtonBoard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buttons(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Bank3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AnalogInputPin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right_encoder(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P0_0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AnalogInputPin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left_encoder(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P0_1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right_motor(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Motor0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left_motor(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Motor1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scoop(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Motor2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//negative=retract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crank(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Motor3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//positive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clockwise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AnalogInputPin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cds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P0_2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FEHServo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Servo0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counting(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counter)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TimeNow();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counter)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F70C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&amp;&amp;m==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l++;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(right_encoder.Value()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3.0)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if(right_encoder.Value()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0.3)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(left_encoder.Value()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3.0)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if(left_encoder.Value()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0.3)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l)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(TimeNow()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10000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1000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counting(counts);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move_forwardtime(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counting(counts);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.SetPercent(-percent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.SetPercent(-percent);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counting(counts);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turn_right(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//hint: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backwards,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forwards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*percent);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counting(counts);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turn_left(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*percent);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counting(counts);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right_motor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left_motor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.Stop();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check_x_plus(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check_x_minus(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check_y_plus(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check_y_minus(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.2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y_coordinate)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heading)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.Heading()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.Heading()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.Heading()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heading)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.Heading());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turn_right(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60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0.1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.Heading()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heading)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.Heading());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turn_left(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60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0.1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check_ramp_plus()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check_ramp_minus()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red_button_press()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"Trying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.SetDegree(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pressed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.RedButtonPressed();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was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pressed,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try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more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times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coordinates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adjust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needed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315.0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again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been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pressed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.RedButtonPressed();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blue_button_press()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"Trying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.SetDegree(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.BlueButtonPressed();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315.0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.BlueButtonPressed();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white_button_press()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"Trying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.SetDegree(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135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.WhiteButtonPressed();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315.0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.WhiteButtonPressed();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button_task()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.SetMin(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.SetMax(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2471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"In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Task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function"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.RedButtonOrder()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.BlueButtonOrder()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.WhiteButtonOrder()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.RedButtonOrder()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2"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.BlueButtonOrder()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2"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.WhiteButtonOrder()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2"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.RedButtonOrder()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"Red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3"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red_button_press();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.BlueButtonOrder()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"Blue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3"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blue_button_press();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.WhiteButtonOrder()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"White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3"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white_button_press();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task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salt_up(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start_heading)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scoop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0.6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scoop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scoop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scoop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0.2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crank_turn()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(x==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.Write(</w:t>
      </w:r>
      <w:r w:rsidRPr="00F70C55">
        <w:rPr>
          <w:rFonts w:ascii="Courier New" w:eastAsia="Times New Roman" w:hAnsi="Courier New" w:cs="Courier New"/>
          <w:sz w:val="20"/>
          <w:szCs w:val="20"/>
        </w:rPr>
        <w:t>cds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cds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.Value()&lt;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0.1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sz w:val="20"/>
          <w:szCs w:val="20"/>
        </w:rPr>
        <w:t>cds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crank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.SetPercent(-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crank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cds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.Value()&gt;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0.1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sz w:val="20"/>
          <w:szCs w:val="20"/>
        </w:rPr>
        <w:t>cds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crank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1.3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sz w:val="20"/>
          <w:szCs w:val="20"/>
        </w:rPr>
        <w:t>crank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.SetPercent(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.SetDegree(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ButtonBoard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buttons(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Bank3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color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.Clear(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Scarlet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.SetBackgroundColor(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Scarlet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.SetFontColor(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FEHLCD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F70C55">
        <w:rPr>
          <w:rFonts w:ascii="Courier New" w:eastAsia="Times New Roman" w:hAnsi="Courier New" w:cs="Courier New"/>
          <w:color w:val="800080"/>
          <w:sz w:val="20"/>
          <w:szCs w:val="20"/>
        </w:rPr>
        <w:t>Gray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//Call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initialize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course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.InitializeMenu();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//Press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begin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"Press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begin"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//Wait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pressed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70C55">
        <w:rPr>
          <w:rFonts w:ascii="Courier New" w:eastAsia="Times New Roman" w:hAnsi="Courier New" w:cs="Courier New"/>
          <w:sz w:val="20"/>
          <w:szCs w:val="20"/>
        </w:rPr>
        <w:t>cds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.Value()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0.5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//Wait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unpressed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x_real=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,xadjust=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//x_real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established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once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qr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attached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t_real=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,yadjust=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//y_real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established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once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qr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attached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motor_percent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//Input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power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level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counts_per_inch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14.14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//Input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theoretical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counts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start_heading=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.Heading();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start_x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.X();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start_y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sz w:val="20"/>
          <w:szCs w:val="20"/>
        </w:rPr>
        <w:t>RPS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.Y();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check_heading(start_heading);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//alignmentcode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would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go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//saltbag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ssuff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would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go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too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90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LCD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"Im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broke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fix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me"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check_y_minus(start_y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turn_left(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check_heading(start_heading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90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move_forward(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90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check_x_plus(start_x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turn_right(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check_heading(start_heading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12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60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check_ramp_minus();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check_y_minus(start_y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21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turn_left(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check_heading(start_heading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check_y_minus(start_y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24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check_heading(start_heading);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move_backward(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check_y_minus(start_y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27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crank_turn();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turn_left(70,80);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check_heading(start_heading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180);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move_forward(50,212.1);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check_ramp();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check_y_plus(49.0);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turn_left(70,80);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check_heading(start_heading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270);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move_forward(50,180);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move_backward(50,150);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check_x_minus(29.3);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turn_right(70,40);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check_heading(start_heading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250);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move_forward(50,142);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check_x_minus(22.5);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turn_right(70,30);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check_heading(start_heading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225);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move_forward(50,84);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Sleep(500);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check_x_minus(14.0);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color w:val="008000"/>
          <w:sz w:val="20"/>
          <w:szCs w:val="20"/>
        </w:rPr>
        <w:t>button_task();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70C55">
        <w:rPr>
          <w:rFonts w:ascii="Courier New" w:eastAsia="Times New Roman" w:hAnsi="Courier New" w:cs="Courier New"/>
          <w:sz w:val="20"/>
          <w:szCs w:val="20"/>
        </w:rPr>
        <w:t>servo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.SetDegree(</w:t>
      </w:r>
      <w:r w:rsidRPr="00F70C55">
        <w:rPr>
          <w:rFonts w:ascii="Courier New" w:eastAsia="Times New Roman" w:hAnsi="Courier New" w:cs="Courier New"/>
          <w:color w:val="000080"/>
          <w:sz w:val="20"/>
          <w:szCs w:val="20"/>
        </w:rPr>
        <w:t>45</w:t>
      </w: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C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0C55" w:rsidRPr="00F70C55" w:rsidRDefault="00F70C55" w:rsidP="00F7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354" w:rsidRDefault="00A82354">
      <w:bookmarkStart w:id="0" w:name="_GoBack"/>
      <w:bookmarkEnd w:id="0"/>
    </w:p>
    <w:sectPr w:rsidR="00A8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55"/>
    <w:rsid w:val="00066075"/>
    <w:rsid w:val="005750AA"/>
    <w:rsid w:val="00904E9A"/>
    <w:rsid w:val="00A82354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E13D0-E10F-4D15-BD6A-759A6EE0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CE88A670</Template>
  <TotalTime>0</TotalTime>
  <Pages>14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Edward Luke</dc:creator>
  <cp:keywords/>
  <dc:description/>
  <cp:lastModifiedBy> </cp:lastModifiedBy>
  <cp:revision>1</cp:revision>
  <dcterms:created xsi:type="dcterms:W3CDTF">2015-03-27T20:46:00Z</dcterms:created>
  <dcterms:modified xsi:type="dcterms:W3CDTF">2015-03-27T20:46:00Z</dcterms:modified>
</cp:coreProperties>
</file>